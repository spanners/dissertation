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39EFC6" w14:textId="77777777" w:rsidR="00F41421" w:rsidRDefault="00F41421" w:rsidP="00F41421">
      <w:pPr>
        <w:pStyle w:val="Heading1"/>
      </w:pPr>
      <w:r>
        <w:t>Consent Form</w:t>
      </w:r>
    </w:p>
    <w:p w14:paraId="75B046EF" w14:textId="77777777" w:rsidR="00F41421" w:rsidRDefault="00F41421" w:rsidP="00F41421">
      <w:pPr>
        <w:pStyle w:val="Heading2"/>
      </w:pPr>
      <w:r>
        <w:t>Study Overview</w:t>
      </w:r>
    </w:p>
    <w:p w14:paraId="069E2E06" w14:textId="6E454EC2" w:rsidR="00F41421" w:rsidRDefault="00F41421" w:rsidP="00F41421">
      <w:r>
        <w:t xml:space="preserve">This study aims to assess how </w:t>
      </w:r>
      <w:r w:rsidR="005C10A4">
        <w:t xml:space="preserve">Functional Reactive Programming Languages are used. </w:t>
      </w:r>
      <w:r>
        <w:t xml:space="preserve">To do this, we will be asking you to </w:t>
      </w:r>
      <w:r w:rsidR="005C10A4">
        <w:t xml:space="preserve">modify a Mario game to get him to </w:t>
      </w:r>
      <w:r w:rsidR="00CA5D91">
        <w:t>fly</w:t>
      </w:r>
      <w:r>
        <w:t xml:space="preserve">. The session </w:t>
      </w:r>
      <w:r w:rsidR="00011541">
        <w:t>will</w:t>
      </w:r>
      <w:r>
        <w:t xml:space="preserve"> take no more than</w:t>
      </w:r>
      <w:r w:rsidR="005C10A4">
        <w:t xml:space="preserve"> 1 hour</w:t>
      </w:r>
      <w:r>
        <w:t>.</w:t>
      </w:r>
    </w:p>
    <w:p w14:paraId="7D583E92" w14:textId="77777777" w:rsidR="00F41421" w:rsidRDefault="00F41421" w:rsidP="00F41421"/>
    <w:p w14:paraId="3D654F31" w14:textId="315C70E6" w:rsidR="00F41421" w:rsidRPr="00260030" w:rsidRDefault="00F41421" w:rsidP="00F41421">
      <w:r>
        <w:t xml:space="preserve">During the session, you will be introduced to </w:t>
      </w:r>
      <w:r w:rsidR="00117B6E">
        <w:t>Elm, a functional reactive programming language</w:t>
      </w:r>
      <w:r>
        <w:t>, as well as being s</w:t>
      </w:r>
      <w:r w:rsidR="00620C84">
        <w:t xml:space="preserve">hown what we want you to create. </w:t>
      </w:r>
      <w:r>
        <w:t xml:space="preserve">We’ll also present you with a questionnaire to see what experience you’ve had with </w:t>
      </w:r>
      <w:r w:rsidR="004F4875">
        <w:t>Functional programming</w:t>
      </w:r>
      <w:r w:rsidR="00620C84">
        <w:t xml:space="preserve"> (or similar concepts) before</w:t>
      </w:r>
      <w:r>
        <w:t>. Finally we’ll give you another questionnaire to ask how you th</w:t>
      </w:r>
      <w:r w:rsidR="00620C84">
        <w:t>ink the session went, and the level of workload in the task</w:t>
      </w:r>
      <w:r>
        <w:t>.</w:t>
      </w:r>
    </w:p>
    <w:p w14:paraId="729BD0DB" w14:textId="77777777" w:rsidR="00F41421" w:rsidRDefault="00F41421" w:rsidP="00F41421"/>
    <w:p w14:paraId="5EA85B64" w14:textId="77777777" w:rsidR="00F41421" w:rsidRDefault="00F41421" w:rsidP="00F41421">
      <w:r>
        <w:t>The session will be recorded on video and then the audio from the session will be transcribed anonymously in order to find any problems that you had during the session. During this process, the data will be stored securely.</w:t>
      </w:r>
    </w:p>
    <w:p w14:paraId="7BC6F2A7" w14:textId="77777777" w:rsidR="00F41421" w:rsidRDefault="00F41421" w:rsidP="00F41421">
      <w:pPr>
        <w:pStyle w:val="Heading2"/>
      </w:pPr>
      <w:r>
        <w:t>Important Information</w:t>
      </w:r>
    </w:p>
    <w:p w14:paraId="1A57DD04" w14:textId="77777777" w:rsidR="00F41421" w:rsidRDefault="00F41421" w:rsidP="00F41421"/>
    <w:p w14:paraId="37C6AF1B" w14:textId="77777777" w:rsidR="00F41421" w:rsidRPr="008425C3" w:rsidRDefault="00F41421" w:rsidP="00F41421">
      <w:pPr>
        <w:numPr>
          <w:ilvl w:val="0"/>
          <w:numId w:val="1"/>
        </w:numPr>
        <w:jc w:val="both"/>
      </w:pPr>
      <w:r w:rsidRPr="008425C3">
        <w:t xml:space="preserve">All data collected during this study will be recorded such that your individual results are anonymous and cannot be traced back to you. </w:t>
      </w:r>
    </w:p>
    <w:p w14:paraId="5C3871AE" w14:textId="77777777" w:rsidR="00F41421" w:rsidRPr="008425C3" w:rsidRDefault="00F41421" w:rsidP="00F41421">
      <w:pPr>
        <w:numPr>
          <w:ilvl w:val="0"/>
          <w:numId w:val="1"/>
        </w:numPr>
        <w:jc w:val="both"/>
      </w:pPr>
      <w:r w:rsidRPr="008425C3">
        <w:t>Your results will not be passed to any third party and are not being collected for commercial reasons.</w:t>
      </w:r>
    </w:p>
    <w:p w14:paraId="7C6DF600" w14:textId="77777777" w:rsidR="00F41421" w:rsidRPr="008425C3" w:rsidRDefault="00F41421" w:rsidP="00F41421">
      <w:pPr>
        <w:numPr>
          <w:ilvl w:val="0"/>
          <w:numId w:val="1"/>
        </w:numPr>
        <w:jc w:val="both"/>
      </w:pPr>
      <w:r w:rsidRPr="008425C3">
        <w:t>Participation in this study does not involve physical or mental risks outside of those encountered in everyday life.</w:t>
      </w:r>
    </w:p>
    <w:p w14:paraId="21835D61" w14:textId="77777777" w:rsidR="00F41421" w:rsidRPr="008425C3" w:rsidRDefault="00F41421" w:rsidP="00F41421">
      <w:pPr>
        <w:numPr>
          <w:ilvl w:val="0"/>
          <w:numId w:val="1"/>
        </w:numPr>
        <w:jc w:val="both"/>
      </w:pPr>
      <w:r w:rsidRPr="008425C3">
        <w:t>All procedures and information can be taken at face value</w:t>
      </w:r>
      <w:r>
        <w:t xml:space="preserve"> and no deception is involved.</w:t>
      </w:r>
    </w:p>
    <w:p w14:paraId="47A223FC" w14:textId="77777777" w:rsidR="00F41421" w:rsidRDefault="00F41421" w:rsidP="00F41421">
      <w:pPr>
        <w:numPr>
          <w:ilvl w:val="0"/>
          <w:numId w:val="1"/>
        </w:numPr>
        <w:jc w:val="both"/>
      </w:pPr>
      <w:r w:rsidRPr="008425C3">
        <w:t xml:space="preserve">You have the right to withdraw from the study at any time and to have </w:t>
      </w:r>
      <w:r>
        <w:t>any data</w:t>
      </w:r>
      <w:r w:rsidRPr="008425C3">
        <w:t xml:space="preserve"> about you destroyed. If you do decide to withdraw, please inform the experimenter. </w:t>
      </w:r>
    </w:p>
    <w:p w14:paraId="324B5AE8" w14:textId="77777777" w:rsidR="00F41421" w:rsidRPr="008425C3" w:rsidRDefault="00F41421" w:rsidP="00F41421">
      <w:pPr>
        <w:jc w:val="both"/>
      </w:pPr>
    </w:p>
    <w:p w14:paraId="0FEB4063" w14:textId="77777777" w:rsidR="00F41421" w:rsidRDefault="00F41421" w:rsidP="00F41421">
      <w:pPr>
        <w:jc w:val="both"/>
      </w:pPr>
      <w:r w:rsidRPr="008425C3">
        <w:t>By signing this form you acknowledge that you have read the information given above and understand the terms and conditions of this study.</w:t>
      </w:r>
    </w:p>
    <w:p w14:paraId="4F11E217" w14:textId="77777777" w:rsidR="00F41421" w:rsidRDefault="00F41421" w:rsidP="00F41421">
      <w:pPr>
        <w:jc w:val="both"/>
      </w:pPr>
    </w:p>
    <w:p w14:paraId="7C1B7B2C" w14:textId="77777777" w:rsidR="00F41421" w:rsidRDefault="00F41421" w:rsidP="00F41421">
      <w:pPr>
        <w:jc w:val="both"/>
      </w:pPr>
    </w:p>
    <w:tbl>
      <w:tblPr>
        <w:tblStyle w:val="TableGrid"/>
        <w:tblW w:w="11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7"/>
        <w:gridCol w:w="2826"/>
        <w:gridCol w:w="531"/>
        <w:gridCol w:w="1277"/>
        <w:gridCol w:w="2505"/>
        <w:gridCol w:w="2826"/>
      </w:tblGrid>
      <w:tr w:rsidR="005C10A4" w14:paraId="29767D1E" w14:textId="0ED42AD6" w:rsidTr="005C10A4">
        <w:tc>
          <w:tcPr>
            <w:tcW w:w="1377" w:type="dxa"/>
          </w:tcPr>
          <w:p w14:paraId="455139A0" w14:textId="77777777" w:rsidR="005C10A4" w:rsidRDefault="005C10A4" w:rsidP="00972195">
            <w:pPr>
              <w:jc w:val="both"/>
            </w:pPr>
            <w:r>
              <w:t>Name</w:t>
            </w:r>
          </w:p>
        </w:tc>
        <w:tc>
          <w:tcPr>
            <w:tcW w:w="2826" w:type="dxa"/>
            <w:tcBorders>
              <w:bottom w:val="single" w:sz="4" w:space="0" w:color="auto"/>
            </w:tcBorders>
          </w:tcPr>
          <w:p w14:paraId="581C85AB" w14:textId="1CBD10D5" w:rsidR="005C10A4" w:rsidRDefault="003543DC" w:rsidP="00972195">
            <w:pPr>
              <w:jc w:val="both"/>
            </w:pPr>
            <w:proofErr w:type="spellStart"/>
            <w:r>
              <w:t>Georgi</w:t>
            </w:r>
            <w:proofErr w:type="spellEnd"/>
            <w:r>
              <w:t xml:space="preserve"> </w:t>
            </w:r>
            <w:proofErr w:type="spellStart"/>
            <w:r>
              <w:t>Barzev</w:t>
            </w:r>
            <w:proofErr w:type="spellEnd"/>
          </w:p>
        </w:tc>
        <w:tc>
          <w:tcPr>
            <w:tcW w:w="531" w:type="dxa"/>
            <w:tcBorders>
              <w:bottom w:val="single" w:sz="4" w:space="0" w:color="auto"/>
            </w:tcBorders>
          </w:tcPr>
          <w:p w14:paraId="5940C317" w14:textId="77777777" w:rsidR="005C10A4" w:rsidRDefault="005C10A4" w:rsidP="00972195">
            <w:pPr>
              <w:jc w:val="both"/>
            </w:pPr>
          </w:p>
        </w:tc>
        <w:tc>
          <w:tcPr>
            <w:tcW w:w="1277" w:type="dxa"/>
            <w:tcBorders>
              <w:bottom w:val="single" w:sz="4" w:space="0" w:color="auto"/>
            </w:tcBorders>
          </w:tcPr>
          <w:p w14:paraId="24893E9F" w14:textId="77777777" w:rsidR="005C10A4" w:rsidRDefault="005C10A4" w:rsidP="00972195">
            <w:pPr>
              <w:jc w:val="both"/>
            </w:pPr>
          </w:p>
        </w:tc>
        <w:tc>
          <w:tcPr>
            <w:tcW w:w="2505" w:type="dxa"/>
            <w:tcBorders>
              <w:bottom w:val="single" w:sz="4" w:space="0" w:color="auto"/>
            </w:tcBorders>
          </w:tcPr>
          <w:p w14:paraId="40341781" w14:textId="77777777" w:rsidR="005C10A4" w:rsidRDefault="005C10A4" w:rsidP="00972195">
            <w:pPr>
              <w:jc w:val="both"/>
            </w:pPr>
          </w:p>
        </w:tc>
        <w:tc>
          <w:tcPr>
            <w:tcW w:w="2826" w:type="dxa"/>
          </w:tcPr>
          <w:p w14:paraId="7C7C1D2B" w14:textId="77777777" w:rsidR="005C10A4" w:rsidRDefault="005C10A4"/>
        </w:tc>
      </w:tr>
      <w:tr w:rsidR="005C10A4" w14:paraId="34647098" w14:textId="77777777" w:rsidTr="005C10A4">
        <w:trPr>
          <w:gridAfter w:val="1"/>
          <w:wAfter w:w="2826" w:type="dxa"/>
        </w:trPr>
        <w:tc>
          <w:tcPr>
            <w:tcW w:w="1377" w:type="dxa"/>
          </w:tcPr>
          <w:p w14:paraId="41AAA5CA" w14:textId="77777777" w:rsidR="005C10A4" w:rsidRDefault="005C10A4" w:rsidP="00972195">
            <w:pPr>
              <w:jc w:val="both"/>
            </w:pPr>
          </w:p>
          <w:p w14:paraId="4AA71192" w14:textId="77777777" w:rsidR="005C10A4" w:rsidRDefault="005C10A4" w:rsidP="00972195">
            <w:pPr>
              <w:jc w:val="both"/>
            </w:pPr>
            <w:r>
              <w:t>Age</w:t>
            </w:r>
          </w:p>
        </w:tc>
        <w:tc>
          <w:tcPr>
            <w:tcW w:w="2826" w:type="dxa"/>
            <w:tcBorders>
              <w:top w:val="single" w:sz="4" w:space="0" w:color="auto"/>
              <w:bottom w:val="single" w:sz="4" w:space="0" w:color="auto"/>
            </w:tcBorders>
          </w:tcPr>
          <w:p w14:paraId="0659EA0E" w14:textId="1C3B76E0" w:rsidR="005C10A4" w:rsidRDefault="003543DC" w:rsidP="00972195">
            <w:pPr>
              <w:jc w:val="both"/>
            </w:pPr>
            <w:r>
              <w:t>23</w:t>
            </w:r>
          </w:p>
        </w:tc>
        <w:tc>
          <w:tcPr>
            <w:tcW w:w="531" w:type="dxa"/>
            <w:tcBorders>
              <w:top w:val="single" w:sz="4" w:space="0" w:color="auto"/>
            </w:tcBorders>
          </w:tcPr>
          <w:p w14:paraId="4274D0A9" w14:textId="77777777" w:rsidR="005C10A4" w:rsidRDefault="005C10A4" w:rsidP="00972195">
            <w:pPr>
              <w:jc w:val="both"/>
            </w:pPr>
          </w:p>
        </w:tc>
        <w:tc>
          <w:tcPr>
            <w:tcW w:w="1277" w:type="dxa"/>
            <w:tcBorders>
              <w:top w:val="single" w:sz="4" w:space="0" w:color="auto"/>
            </w:tcBorders>
          </w:tcPr>
          <w:p w14:paraId="1675B85E" w14:textId="77777777" w:rsidR="005C10A4" w:rsidRDefault="005C10A4" w:rsidP="00972195">
            <w:pPr>
              <w:jc w:val="both"/>
            </w:pPr>
          </w:p>
          <w:p w14:paraId="3D2EA0E0" w14:textId="77777777" w:rsidR="005C10A4" w:rsidRDefault="005C10A4" w:rsidP="00972195">
            <w:pPr>
              <w:jc w:val="both"/>
            </w:pPr>
            <w:r>
              <w:t>Sex</w:t>
            </w:r>
          </w:p>
        </w:tc>
        <w:tc>
          <w:tcPr>
            <w:tcW w:w="2505" w:type="dxa"/>
            <w:tcBorders>
              <w:top w:val="single" w:sz="4" w:space="0" w:color="auto"/>
              <w:bottom w:val="single" w:sz="4" w:space="0" w:color="auto"/>
            </w:tcBorders>
          </w:tcPr>
          <w:p w14:paraId="40DE8A17" w14:textId="304C2B65" w:rsidR="005C10A4" w:rsidRDefault="003543DC" w:rsidP="00972195">
            <w:pPr>
              <w:jc w:val="both"/>
            </w:pPr>
            <w:r>
              <w:t>Male</w:t>
            </w:r>
          </w:p>
        </w:tc>
      </w:tr>
      <w:tr w:rsidR="005C10A4" w14:paraId="072CFB67" w14:textId="77777777" w:rsidTr="005C10A4">
        <w:trPr>
          <w:gridAfter w:val="1"/>
          <w:wAfter w:w="2826" w:type="dxa"/>
        </w:trPr>
        <w:tc>
          <w:tcPr>
            <w:tcW w:w="1377" w:type="dxa"/>
          </w:tcPr>
          <w:p w14:paraId="0C4041B3" w14:textId="77777777" w:rsidR="005C10A4" w:rsidRDefault="005C10A4" w:rsidP="00972195">
            <w:pPr>
              <w:jc w:val="both"/>
            </w:pPr>
          </w:p>
          <w:p w14:paraId="182538A3" w14:textId="77777777" w:rsidR="005C10A4" w:rsidRDefault="005C10A4" w:rsidP="00972195">
            <w:pPr>
              <w:jc w:val="both"/>
            </w:pPr>
            <w:r>
              <w:t>Occupation</w:t>
            </w:r>
          </w:p>
        </w:tc>
        <w:tc>
          <w:tcPr>
            <w:tcW w:w="2826" w:type="dxa"/>
            <w:tcBorders>
              <w:top w:val="single" w:sz="4" w:space="0" w:color="auto"/>
              <w:bottom w:val="single" w:sz="4" w:space="0" w:color="auto"/>
            </w:tcBorders>
          </w:tcPr>
          <w:p w14:paraId="66FA7910" w14:textId="7529881F" w:rsidR="005C10A4" w:rsidRDefault="003543DC" w:rsidP="00972195">
            <w:pPr>
              <w:jc w:val="both"/>
            </w:pPr>
            <w:r>
              <w:t>Student</w:t>
            </w:r>
          </w:p>
        </w:tc>
        <w:tc>
          <w:tcPr>
            <w:tcW w:w="531" w:type="dxa"/>
            <w:tcBorders>
              <w:bottom w:val="single" w:sz="4" w:space="0" w:color="auto"/>
            </w:tcBorders>
          </w:tcPr>
          <w:p w14:paraId="32034F54" w14:textId="77777777" w:rsidR="005C10A4" w:rsidRDefault="005C10A4" w:rsidP="00972195">
            <w:pPr>
              <w:jc w:val="both"/>
            </w:pPr>
          </w:p>
        </w:tc>
        <w:tc>
          <w:tcPr>
            <w:tcW w:w="1277" w:type="dxa"/>
            <w:tcBorders>
              <w:bottom w:val="single" w:sz="4" w:space="0" w:color="auto"/>
            </w:tcBorders>
          </w:tcPr>
          <w:p w14:paraId="44070E4D" w14:textId="77777777" w:rsidR="005C10A4" w:rsidRDefault="005C10A4" w:rsidP="00972195">
            <w:pPr>
              <w:jc w:val="both"/>
            </w:pPr>
          </w:p>
          <w:p w14:paraId="5DBC7012" w14:textId="77777777" w:rsidR="005C10A4" w:rsidRDefault="005C10A4" w:rsidP="00972195">
            <w:pPr>
              <w:jc w:val="both"/>
            </w:pPr>
          </w:p>
        </w:tc>
        <w:tc>
          <w:tcPr>
            <w:tcW w:w="2505" w:type="dxa"/>
            <w:tcBorders>
              <w:top w:val="single" w:sz="4" w:space="0" w:color="auto"/>
              <w:bottom w:val="single" w:sz="4" w:space="0" w:color="auto"/>
            </w:tcBorders>
          </w:tcPr>
          <w:p w14:paraId="2124430D" w14:textId="77777777" w:rsidR="005C10A4" w:rsidRDefault="005C10A4" w:rsidP="00972195">
            <w:pPr>
              <w:jc w:val="both"/>
            </w:pPr>
          </w:p>
        </w:tc>
      </w:tr>
      <w:tr w:rsidR="005C10A4" w14:paraId="2E8B5222" w14:textId="77777777" w:rsidTr="005C10A4">
        <w:trPr>
          <w:gridAfter w:val="1"/>
          <w:wAfter w:w="2826" w:type="dxa"/>
        </w:trPr>
        <w:tc>
          <w:tcPr>
            <w:tcW w:w="1377" w:type="dxa"/>
          </w:tcPr>
          <w:p w14:paraId="63B5624D" w14:textId="77777777" w:rsidR="005C10A4" w:rsidRDefault="005C10A4" w:rsidP="00972195">
            <w:pPr>
              <w:jc w:val="both"/>
            </w:pPr>
          </w:p>
          <w:p w14:paraId="4089138B" w14:textId="77777777" w:rsidR="005C10A4" w:rsidRDefault="005C10A4" w:rsidP="00972195">
            <w:pPr>
              <w:jc w:val="both"/>
            </w:pPr>
            <w:r>
              <w:t>Signed</w:t>
            </w:r>
          </w:p>
        </w:tc>
        <w:tc>
          <w:tcPr>
            <w:tcW w:w="2826" w:type="dxa"/>
            <w:tcBorders>
              <w:top w:val="single" w:sz="4" w:space="0" w:color="auto"/>
              <w:bottom w:val="single" w:sz="4" w:space="0" w:color="auto"/>
            </w:tcBorders>
          </w:tcPr>
          <w:p w14:paraId="65BF80BA" w14:textId="55580393" w:rsidR="005C10A4" w:rsidRDefault="003543DC" w:rsidP="00972195">
            <w:pPr>
              <w:jc w:val="both"/>
            </w:pPr>
            <w:r>
              <w:t>YES</w:t>
            </w:r>
          </w:p>
        </w:tc>
        <w:tc>
          <w:tcPr>
            <w:tcW w:w="531" w:type="dxa"/>
            <w:tcBorders>
              <w:top w:val="single" w:sz="4" w:space="0" w:color="auto"/>
            </w:tcBorders>
          </w:tcPr>
          <w:p w14:paraId="7EBA597A" w14:textId="77777777" w:rsidR="005C10A4" w:rsidRDefault="005C10A4" w:rsidP="00972195">
            <w:pPr>
              <w:jc w:val="both"/>
            </w:pPr>
          </w:p>
        </w:tc>
        <w:tc>
          <w:tcPr>
            <w:tcW w:w="1277" w:type="dxa"/>
            <w:tcBorders>
              <w:top w:val="single" w:sz="4" w:space="0" w:color="auto"/>
            </w:tcBorders>
          </w:tcPr>
          <w:p w14:paraId="4E078B77" w14:textId="77777777" w:rsidR="005C10A4" w:rsidRDefault="005C10A4" w:rsidP="00972195">
            <w:pPr>
              <w:jc w:val="both"/>
            </w:pPr>
          </w:p>
          <w:p w14:paraId="127E2EAC" w14:textId="77777777" w:rsidR="005C10A4" w:rsidRDefault="005C10A4" w:rsidP="00972195">
            <w:pPr>
              <w:jc w:val="both"/>
            </w:pPr>
            <w:r>
              <w:t>Date</w:t>
            </w:r>
          </w:p>
        </w:tc>
        <w:tc>
          <w:tcPr>
            <w:tcW w:w="2505" w:type="dxa"/>
            <w:tcBorders>
              <w:top w:val="single" w:sz="4" w:space="0" w:color="auto"/>
              <w:bottom w:val="single" w:sz="4" w:space="0" w:color="auto"/>
            </w:tcBorders>
          </w:tcPr>
          <w:p w14:paraId="0DD1392E" w14:textId="5C65409C" w:rsidR="005C10A4" w:rsidRDefault="003543DC" w:rsidP="00972195">
            <w:pPr>
              <w:jc w:val="both"/>
            </w:pPr>
            <w:r>
              <w:t>10/12/2013</w:t>
            </w:r>
          </w:p>
        </w:tc>
      </w:tr>
    </w:tbl>
    <w:p w14:paraId="31DAB393" w14:textId="77777777" w:rsidR="00F41421" w:rsidRPr="008425C3" w:rsidRDefault="00F41421" w:rsidP="00F41421"/>
    <w:p w14:paraId="2E27E459" w14:textId="7D8029D1" w:rsidR="00F41421" w:rsidRDefault="00F41421" w:rsidP="00F41421">
      <w:r w:rsidRPr="008425C3">
        <w:t xml:space="preserve">Experimenter: </w:t>
      </w:r>
      <w:r w:rsidR="007861E8">
        <w:t xml:space="preserve">Simon </w:t>
      </w:r>
      <w:proofErr w:type="spellStart"/>
      <w:r w:rsidR="007861E8">
        <w:t>Buist</w:t>
      </w:r>
      <w:proofErr w:type="spellEnd"/>
      <w:r w:rsidRPr="008425C3">
        <w:t xml:space="preserve">, Dept. of Computer Science. </w:t>
      </w:r>
      <w:r w:rsidR="00EE1D27">
        <w:t xml:space="preserve"> </w:t>
      </w:r>
      <w:hyperlink r:id="rId6" w:history="1">
        <w:r w:rsidR="007861E8" w:rsidRPr="00DD5822">
          <w:rPr>
            <w:rStyle w:val="Hyperlink"/>
          </w:rPr>
          <w:t>sdab20@bath.ac.uk</w:t>
        </w:r>
      </w:hyperlink>
    </w:p>
    <w:p w14:paraId="53D3EAA2" w14:textId="77777777" w:rsidR="00EE1D27" w:rsidRDefault="00EE1D27" w:rsidP="00F41421"/>
    <w:p w14:paraId="4B6FEAEB" w14:textId="77777777" w:rsidR="00F41421" w:rsidRDefault="00F41421" w:rsidP="00F41421"/>
    <w:p w14:paraId="1F94293E" w14:textId="77777777" w:rsidR="00F41421" w:rsidRDefault="00F41421" w:rsidP="00F41421"/>
    <w:p w14:paraId="11FEEA45" w14:textId="77777777" w:rsidR="00F41421" w:rsidRDefault="00F41421" w:rsidP="00F41421">
      <w:pPr>
        <w:pStyle w:val="Heading1"/>
      </w:pPr>
      <w:r>
        <w:t>Pre-questionnaire</w:t>
      </w:r>
    </w:p>
    <w:p w14:paraId="7B6E1C20" w14:textId="29F10C45" w:rsidR="00F41421" w:rsidRPr="005D1885" w:rsidRDefault="00F82D63" w:rsidP="00F41421">
      <w:pPr>
        <w:pStyle w:val="Heading2"/>
      </w:pPr>
      <w:r>
        <w:t>Functional Programming languages</w:t>
      </w:r>
    </w:p>
    <w:p w14:paraId="4A39E745" w14:textId="2F46828E" w:rsidR="00F41421" w:rsidRPr="002F243F" w:rsidRDefault="00F41421" w:rsidP="00F41421">
      <w:pPr>
        <w:pStyle w:val="ListParagraph"/>
        <w:numPr>
          <w:ilvl w:val="0"/>
          <w:numId w:val="2"/>
        </w:numPr>
        <w:rPr>
          <w:sz w:val="24"/>
        </w:rPr>
      </w:pPr>
      <w:r w:rsidRPr="002F243F">
        <w:rPr>
          <w:sz w:val="24"/>
        </w:rPr>
        <w:t xml:space="preserve">Have you ever used a </w:t>
      </w:r>
      <w:r w:rsidR="000051B4">
        <w:rPr>
          <w:sz w:val="24"/>
        </w:rPr>
        <w:t>Functional programming</w:t>
      </w:r>
      <w:r w:rsidR="00511A5D">
        <w:rPr>
          <w:sz w:val="24"/>
        </w:rPr>
        <w:t xml:space="preserve"> </w:t>
      </w:r>
      <w:r w:rsidR="00FE324C">
        <w:rPr>
          <w:sz w:val="24"/>
        </w:rPr>
        <w:t xml:space="preserve">language before? </w:t>
      </w:r>
      <w:r w:rsidR="00D47801">
        <w:rPr>
          <w:sz w:val="24"/>
        </w:rPr>
        <w:t xml:space="preserve">Examples </w:t>
      </w:r>
      <w:r w:rsidR="00E133EC">
        <w:rPr>
          <w:sz w:val="24"/>
        </w:rPr>
        <w:t>are: Sc</w:t>
      </w:r>
      <w:r w:rsidR="00F44989">
        <w:rPr>
          <w:sz w:val="24"/>
        </w:rPr>
        <w:t xml:space="preserve">heme, Lisp, Haskell, ML, </w:t>
      </w:r>
      <w:proofErr w:type="gramStart"/>
      <w:r w:rsidR="00F44989">
        <w:rPr>
          <w:sz w:val="24"/>
        </w:rPr>
        <w:t>SPARK</w:t>
      </w:r>
      <w:proofErr w:type="gramEnd"/>
      <w:r w:rsidR="00F44989">
        <w:rPr>
          <w:sz w:val="24"/>
        </w:rPr>
        <w:t xml:space="preserve">. </w:t>
      </w:r>
      <w:r w:rsidRPr="002F243F">
        <w:rPr>
          <w:sz w:val="24"/>
        </w:rPr>
        <w:t xml:space="preserve">Please circle </w:t>
      </w:r>
      <w:r w:rsidRPr="002F243F">
        <w:rPr>
          <w:i/>
          <w:sz w:val="24"/>
        </w:rPr>
        <w:t xml:space="preserve">one </w:t>
      </w:r>
      <w:r w:rsidRPr="002F243F">
        <w:rPr>
          <w:sz w:val="24"/>
        </w:rPr>
        <w:t>answer)</w:t>
      </w:r>
      <w:r w:rsidRPr="002F243F">
        <w:rPr>
          <w:sz w:val="24"/>
        </w:rPr>
        <w:br/>
      </w: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9"/>
        <w:gridCol w:w="1419"/>
      </w:tblGrid>
      <w:tr w:rsidR="00F41421" w14:paraId="4A5449B6" w14:textId="77777777" w:rsidTr="00972195">
        <w:tc>
          <w:tcPr>
            <w:tcW w:w="1419" w:type="dxa"/>
          </w:tcPr>
          <w:p w14:paraId="2A6A0E6C" w14:textId="77777777" w:rsidR="00F41421" w:rsidRPr="003543DC" w:rsidRDefault="00F41421" w:rsidP="00972195">
            <w:pPr>
              <w:jc w:val="center"/>
              <w:rPr>
                <w:b/>
                <w:u w:val="single"/>
              </w:rPr>
            </w:pPr>
            <w:r w:rsidRPr="003543DC">
              <w:rPr>
                <w:b/>
                <w:u w:val="single"/>
              </w:rPr>
              <w:t>Yes</w:t>
            </w:r>
          </w:p>
        </w:tc>
        <w:tc>
          <w:tcPr>
            <w:tcW w:w="1419" w:type="dxa"/>
          </w:tcPr>
          <w:p w14:paraId="41B7FC3B" w14:textId="77777777" w:rsidR="00F41421" w:rsidRDefault="00F41421" w:rsidP="00972195">
            <w:pPr>
              <w:jc w:val="center"/>
            </w:pPr>
            <w:r>
              <w:t>No</w:t>
            </w:r>
          </w:p>
        </w:tc>
      </w:tr>
    </w:tbl>
    <w:p w14:paraId="1E9CA2A3" w14:textId="77777777" w:rsidR="00F41421" w:rsidRDefault="00F41421" w:rsidP="00F41421"/>
    <w:p w14:paraId="7C6497A3" w14:textId="77777777" w:rsidR="003F18D8" w:rsidRPr="003F18D8" w:rsidRDefault="00F41421" w:rsidP="00F41421">
      <w:pPr>
        <w:pStyle w:val="ListParagraph"/>
        <w:numPr>
          <w:ilvl w:val="0"/>
          <w:numId w:val="2"/>
        </w:numPr>
      </w:pPr>
      <w:r w:rsidRPr="003F18D8">
        <w:rPr>
          <w:sz w:val="24"/>
        </w:rPr>
        <w:t xml:space="preserve">If so, please list the </w:t>
      </w:r>
      <w:r w:rsidR="003F18D8" w:rsidRPr="003F18D8">
        <w:rPr>
          <w:sz w:val="24"/>
        </w:rPr>
        <w:t>Functional programming  languages you’ve used before</w:t>
      </w:r>
      <w:r w:rsidR="003F18D8">
        <w:rPr>
          <w:sz w:val="24"/>
        </w:rPr>
        <w:t>:</w:t>
      </w:r>
    </w:p>
    <w:p w14:paraId="05DF1FA1" w14:textId="17D0977A" w:rsidR="00F41421" w:rsidRDefault="003543DC" w:rsidP="003F18D8">
      <w:pPr>
        <w:pStyle w:val="ListParagraph"/>
      </w:pPr>
      <w:r>
        <w:t>Lisp</w:t>
      </w:r>
      <w:r w:rsidR="00F41421">
        <w:br/>
        <w:t>______________________________________________________________________________________________________</w:t>
      </w:r>
    </w:p>
    <w:p w14:paraId="5BCD263F" w14:textId="77777777" w:rsidR="00F41421" w:rsidRDefault="00F41421" w:rsidP="00F41421"/>
    <w:p w14:paraId="68413905" w14:textId="77777777" w:rsidR="00F41421" w:rsidRDefault="00F41421" w:rsidP="00F41421">
      <w:pPr>
        <w:pStyle w:val="Heading2"/>
      </w:pPr>
      <w:r>
        <w:t>Design &amp; Software</w:t>
      </w:r>
    </w:p>
    <w:p w14:paraId="39CC7B37" w14:textId="46B26932" w:rsidR="002F243F" w:rsidRDefault="003F4EB2" w:rsidP="002F243F">
      <w:r>
        <w:t xml:space="preserve">For the purposes of this questionnaire, we consider a piece of software to be </w:t>
      </w:r>
      <w:r w:rsidR="005A7A4B">
        <w:t>an application for which you have received/conceived of a specification, and coded a solution that meets this solution.</w:t>
      </w:r>
    </w:p>
    <w:p w14:paraId="749FB176" w14:textId="77777777" w:rsidR="002F243F" w:rsidRPr="002F243F" w:rsidRDefault="002F243F" w:rsidP="002F243F"/>
    <w:p w14:paraId="29355181" w14:textId="77777777" w:rsidR="00F41421" w:rsidRPr="002F243F" w:rsidRDefault="00F41421" w:rsidP="00F41421">
      <w:pPr>
        <w:pStyle w:val="ListParagraph"/>
        <w:numPr>
          <w:ilvl w:val="0"/>
          <w:numId w:val="4"/>
        </w:numPr>
        <w:rPr>
          <w:sz w:val="24"/>
        </w:rPr>
      </w:pPr>
      <w:r w:rsidRPr="002F243F">
        <w:rPr>
          <w:sz w:val="24"/>
        </w:rPr>
        <w:t>Have you designed software before?</w:t>
      </w:r>
    </w:p>
    <w:p w14:paraId="6E786E35" w14:textId="77777777" w:rsidR="00972195" w:rsidRDefault="00972195" w:rsidP="00972195"/>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9"/>
        <w:gridCol w:w="1419"/>
      </w:tblGrid>
      <w:tr w:rsidR="00972195" w14:paraId="723B4D3E" w14:textId="77777777" w:rsidTr="00972195">
        <w:tc>
          <w:tcPr>
            <w:tcW w:w="1419" w:type="dxa"/>
          </w:tcPr>
          <w:p w14:paraId="4A2B7C4E" w14:textId="77777777" w:rsidR="00972195" w:rsidRPr="003543DC" w:rsidRDefault="00972195" w:rsidP="00972195">
            <w:pPr>
              <w:jc w:val="center"/>
              <w:rPr>
                <w:b/>
                <w:u w:val="single"/>
              </w:rPr>
            </w:pPr>
            <w:r w:rsidRPr="003543DC">
              <w:rPr>
                <w:b/>
                <w:u w:val="single"/>
              </w:rPr>
              <w:t>Yes</w:t>
            </w:r>
          </w:p>
        </w:tc>
        <w:tc>
          <w:tcPr>
            <w:tcW w:w="1419" w:type="dxa"/>
          </w:tcPr>
          <w:p w14:paraId="014C96A1" w14:textId="77777777" w:rsidR="00972195" w:rsidRDefault="00972195" w:rsidP="00972195">
            <w:pPr>
              <w:jc w:val="center"/>
            </w:pPr>
            <w:r>
              <w:t>No</w:t>
            </w:r>
          </w:p>
        </w:tc>
      </w:tr>
      <w:tr w:rsidR="00972195" w14:paraId="3DE99C9B" w14:textId="77777777" w:rsidTr="00972195">
        <w:tc>
          <w:tcPr>
            <w:tcW w:w="1419" w:type="dxa"/>
          </w:tcPr>
          <w:p w14:paraId="680F2A8D" w14:textId="77777777" w:rsidR="00972195" w:rsidRDefault="00972195" w:rsidP="00972195"/>
        </w:tc>
        <w:tc>
          <w:tcPr>
            <w:tcW w:w="1419" w:type="dxa"/>
          </w:tcPr>
          <w:p w14:paraId="28E03F50" w14:textId="77777777" w:rsidR="00972195" w:rsidRDefault="00972195" w:rsidP="00972195">
            <w:pPr>
              <w:jc w:val="center"/>
            </w:pPr>
          </w:p>
        </w:tc>
      </w:tr>
    </w:tbl>
    <w:p w14:paraId="7D848FC9" w14:textId="77777777" w:rsidR="00F41421" w:rsidRPr="002F243F" w:rsidRDefault="00F41421" w:rsidP="00F41421">
      <w:pPr>
        <w:pStyle w:val="ListParagraph"/>
        <w:numPr>
          <w:ilvl w:val="0"/>
          <w:numId w:val="4"/>
        </w:numPr>
        <w:rPr>
          <w:sz w:val="24"/>
        </w:rPr>
      </w:pPr>
      <w:r w:rsidRPr="002F243F">
        <w:rPr>
          <w:sz w:val="24"/>
        </w:rPr>
        <w:t>On what platforms have you designed software?</w:t>
      </w:r>
    </w:p>
    <w:p w14:paraId="19AFEEBC" w14:textId="77777777" w:rsidR="00972195" w:rsidRDefault="00972195" w:rsidP="00972195">
      <w:pPr>
        <w:pStyle w:val="ListParagraph"/>
      </w:pP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655"/>
      </w:tblGrid>
      <w:tr w:rsidR="00972195" w14:paraId="6F9564A7" w14:textId="77777777" w:rsidTr="00C811E7">
        <w:tc>
          <w:tcPr>
            <w:tcW w:w="7655" w:type="dxa"/>
          </w:tcPr>
          <w:p w14:paraId="2A35DE14" w14:textId="2D3CB8D7" w:rsidR="00972195" w:rsidRDefault="00972195" w:rsidP="00972195">
            <w:pPr>
              <w:spacing w:line="480" w:lineRule="auto"/>
              <w:ind w:left="851" w:hanging="851"/>
            </w:pPr>
            <w:r>
              <w:t>Desktop</w:t>
            </w:r>
          </w:p>
        </w:tc>
      </w:tr>
      <w:tr w:rsidR="00972195" w14:paraId="1E1944BF" w14:textId="77777777" w:rsidTr="00C811E7">
        <w:tc>
          <w:tcPr>
            <w:tcW w:w="7655" w:type="dxa"/>
          </w:tcPr>
          <w:p w14:paraId="51434E22" w14:textId="2624C784" w:rsidR="00972195" w:rsidRDefault="00972195" w:rsidP="00972195">
            <w:pPr>
              <w:spacing w:line="480" w:lineRule="auto"/>
            </w:pPr>
            <w:r>
              <w:t>Mobile</w:t>
            </w:r>
          </w:p>
        </w:tc>
      </w:tr>
      <w:tr w:rsidR="00972195" w14:paraId="22E26161" w14:textId="77777777" w:rsidTr="00C811E7">
        <w:tc>
          <w:tcPr>
            <w:tcW w:w="7655" w:type="dxa"/>
          </w:tcPr>
          <w:p w14:paraId="4A6F176C" w14:textId="5C8F6944" w:rsidR="00972195" w:rsidRDefault="00972195" w:rsidP="00972195">
            <w:pPr>
              <w:spacing w:line="480" w:lineRule="auto"/>
            </w:pPr>
            <w:r>
              <w:t>Tablet</w:t>
            </w:r>
          </w:p>
        </w:tc>
      </w:tr>
      <w:tr w:rsidR="00972195" w14:paraId="64BD42BA" w14:textId="77777777" w:rsidTr="00C811E7">
        <w:tc>
          <w:tcPr>
            <w:tcW w:w="7655" w:type="dxa"/>
          </w:tcPr>
          <w:p w14:paraId="61BE833A" w14:textId="4653888B" w:rsidR="00972195" w:rsidRDefault="00972195" w:rsidP="00972195">
            <w:pPr>
              <w:spacing w:line="480" w:lineRule="auto"/>
            </w:pPr>
            <w:r>
              <w:t>Web</w:t>
            </w:r>
          </w:p>
        </w:tc>
      </w:tr>
      <w:tr w:rsidR="00972195" w14:paraId="16AD5DEE" w14:textId="77777777" w:rsidTr="00C811E7">
        <w:tc>
          <w:tcPr>
            <w:tcW w:w="7655" w:type="dxa"/>
          </w:tcPr>
          <w:p w14:paraId="4BB5C0AC" w14:textId="698006D3" w:rsidR="00972195" w:rsidRDefault="007F2E63" w:rsidP="003543DC">
            <w:pPr>
              <w:spacing w:line="480" w:lineRule="auto"/>
            </w:pPr>
            <w:r>
              <w:t>Other: ________</w:t>
            </w:r>
            <w:r w:rsidR="003543DC">
              <w:t>Desktop</w:t>
            </w:r>
            <w:r>
              <w:t>____________________________________________________________</w:t>
            </w:r>
            <w:r w:rsidR="00C811E7">
              <w:t>______</w:t>
            </w:r>
          </w:p>
        </w:tc>
      </w:tr>
    </w:tbl>
    <w:p w14:paraId="14BED37F" w14:textId="77777777" w:rsidR="00972195" w:rsidRDefault="00972195" w:rsidP="00972195"/>
    <w:p w14:paraId="079ECC78" w14:textId="0979115D" w:rsidR="00F41421" w:rsidRPr="002F243F" w:rsidRDefault="002F243F" w:rsidP="00F41421">
      <w:pPr>
        <w:pStyle w:val="ListParagraph"/>
        <w:numPr>
          <w:ilvl w:val="0"/>
          <w:numId w:val="4"/>
        </w:numPr>
        <w:rPr>
          <w:sz w:val="24"/>
        </w:rPr>
      </w:pPr>
      <w:r>
        <w:rPr>
          <w:sz w:val="24"/>
        </w:rPr>
        <w:t>For w</w:t>
      </w:r>
      <w:r w:rsidR="00F41421" w:rsidRPr="002F243F">
        <w:rPr>
          <w:sz w:val="24"/>
        </w:rPr>
        <w:t>hat purpose</w:t>
      </w:r>
      <w:r>
        <w:rPr>
          <w:sz w:val="24"/>
        </w:rPr>
        <w:t>s have you designed software</w:t>
      </w:r>
      <w:r w:rsidR="00F41421" w:rsidRPr="002F243F">
        <w:rPr>
          <w:sz w:val="24"/>
        </w:rPr>
        <w:t>?</w:t>
      </w: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655"/>
      </w:tblGrid>
      <w:tr w:rsidR="00C811E7" w14:paraId="3A8AD5A8" w14:textId="77777777" w:rsidTr="003F4EB2">
        <w:tc>
          <w:tcPr>
            <w:tcW w:w="7655" w:type="dxa"/>
          </w:tcPr>
          <w:p w14:paraId="231011E2" w14:textId="763D7482" w:rsidR="00C811E7" w:rsidRDefault="00C811E7" w:rsidP="003F4EB2">
            <w:pPr>
              <w:spacing w:line="480" w:lineRule="auto"/>
              <w:ind w:left="851" w:hanging="851"/>
            </w:pPr>
            <w:r>
              <w:t>Commercial</w:t>
            </w:r>
          </w:p>
        </w:tc>
      </w:tr>
      <w:tr w:rsidR="00C811E7" w14:paraId="7C9AD966" w14:textId="77777777" w:rsidTr="003F4EB2">
        <w:tc>
          <w:tcPr>
            <w:tcW w:w="7655" w:type="dxa"/>
          </w:tcPr>
          <w:p w14:paraId="7B335D9A" w14:textId="04D4618B" w:rsidR="00C811E7" w:rsidRPr="003543DC" w:rsidRDefault="00C811E7" w:rsidP="003F4EB2">
            <w:pPr>
              <w:spacing w:line="480" w:lineRule="auto"/>
              <w:rPr>
                <w:b/>
                <w:u w:val="single"/>
              </w:rPr>
            </w:pPr>
            <w:r w:rsidRPr="003543DC">
              <w:rPr>
                <w:b/>
                <w:u w:val="single"/>
              </w:rPr>
              <w:t>Academic (e.g. Coursework)</w:t>
            </w:r>
          </w:p>
        </w:tc>
      </w:tr>
      <w:tr w:rsidR="00C811E7" w14:paraId="344D6F20" w14:textId="77777777" w:rsidTr="003F4EB2">
        <w:tc>
          <w:tcPr>
            <w:tcW w:w="7655" w:type="dxa"/>
          </w:tcPr>
          <w:p w14:paraId="5B931304" w14:textId="77828592" w:rsidR="00C811E7" w:rsidRDefault="00C811E7" w:rsidP="003F4EB2">
            <w:pPr>
              <w:spacing w:line="480" w:lineRule="auto"/>
            </w:pPr>
            <w:r>
              <w:t>Personal project</w:t>
            </w:r>
          </w:p>
        </w:tc>
      </w:tr>
      <w:tr w:rsidR="00C811E7" w14:paraId="1C591383" w14:textId="77777777" w:rsidTr="003F4EB2">
        <w:tc>
          <w:tcPr>
            <w:tcW w:w="7655" w:type="dxa"/>
          </w:tcPr>
          <w:p w14:paraId="4EEAAF6F" w14:textId="77777777" w:rsidR="00C811E7" w:rsidRDefault="00C811E7" w:rsidP="003F4EB2">
            <w:pPr>
              <w:spacing w:line="480" w:lineRule="auto"/>
            </w:pPr>
            <w:r>
              <w:lastRenderedPageBreak/>
              <w:t>Other: ___________________________________________________________________________</w:t>
            </w:r>
          </w:p>
        </w:tc>
      </w:tr>
    </w:tbl>
    <w:p w14:paraId="5D03CEEF" w14:textId="77777777" w:rsidR="00F41421" w:rsidRDefault="00F41421" w:rsidP="00C811E7"/>
    <w:p w14:paraId="432E3EED" w14:textId="77777777" w:rsidR="003F4EB2" w:rsidRDefault="003F4EB2" w:rsidP="00C811E7"/>
    <w:p w14:paraId="58C1C2BC" w14:textId="77777777" w:rsidR="007F2E63" w:rsidRPr="003F4EB2" w:rsidRDefault="00F41421" w:rsidP="00F41421">
      <w:pPr>
        <w:pStyle w:val="ListParagraph"/>
        <w:numPr>
          <w:ilvl w:val="0"/>
          <w:numId w:val="4"/>
        </w:numPr>
        <w:rPr>
          <w:sz w:val="24"/>
        </w:rPr>
      </w:pPr>
      <w:r w:rsidRPr="003F4EB2">
        <w:rPr>
          <w:sz w:val="24"/>
        </w:rPr>
        <w:t>Roughly how many pieces of software have you designed?</w:t>
      </w:r>
    </w:p>
    <w:p w14:paraId="76268442" w14:textId="641A4E62" w:rsidR="00F41421" w:rsidRDefault="003543DC" w:rsidP="007F2E63">
      <w:pPr>
        <w:pStyle w:val="ListParagraph"/>
      </w:pPr>
      <w:r>
        <w:t>5</w:t>
      </w:r>
      <w:r w:rsidR="00F41421">
        <w:t>____________________________________________________________________________________________________</w:t>
      </w:r>
      <w:r w:rsidR="00F41421">
        <w:br/>
      </w:r>
      <w:r w:rsidR="00F41421">
        <w:br/>
      </w:r>
    </w:p>
    <w:p w14:paraId="062464EA" w14:textId="77777777" w:rsidR="00C811E7" w:rsidRDefault="00C811E7" w:rsidP="007F2E63">
      <w:pPr>
        <w:pStyle w:val="ListParagraph"/>
      </w:pPr>
    </w:p>
    <w:p w14:paraId="3D401EB4" w14:textId="77777777" w:rsidR="00C811E7" w:rsidRDefault="00C811E7" w:rsidP="007F2E63">
      <w:pPr>
        <w:pStyle w:val="ListParagraph"/>
      </w:pPr>
    </w:p>
    <w:p w14:paraId="2A975F48" w14:textId="77777777" w:rsidR="00C811E7" w:rsidRPr="003F4EB2" w:rsidRDefault="00F41421" w:rsidP="00C811E7">
      <w:pPr>
        <w:pStyle w:val="ListParagraph"/>
        <w:numPr>
          <w:ilvl w:val="0"/>
          <w:numId w:val="4"/>
        </w:numPr>
        <w:rPr>
          <w:sz w:val="24"/>
        </w:rPr>
      </w:pPr>
      <w:r w:rsidRPr="003F4EB2">
        <w:rPr>
          <w:sz w:val="24"/>
        </w:rPr>
        <w:t>What programming languages do you know?</w:t>
      </w:r>
    </w:p>
    <w:p w14:paraId="04D5DA65" w14:textId="1DA8396D" w:rsidR="00C811E7" w:rsidRDefault="003543DC" w:rsidP="00C811E7">
      <w:pPr>
        <w:pBdr>
          <w:bottom w:val="single" w:sz="12" w:space="1" w:color="auto"/>
        </w:pBdr>
        <w:ind w:left="720"/>
      </w:pPr>
      <w:r>
        <w:t xml:space="preserve">Java, </w:t>
      </w:r>
      <w:proofErr w:type="spellStart"/>
      <w:r>
        <w:t>prolog</w:t>
      </w:r>
      <w:proofErr w:type="spellEnd"/>
      <w:r>
        <w:t xml:space="preserve">, </w:t>
      </w:r>
      <w:proofErr w:type="spellStart"/>
      <w:r>
        <w:t>php</w:t>
      </w:r>
      <w:proofErr w:type="spellEnd"/>
      <w:r>
        <w:t>, lisp</w:t>
      </w:r>
      <w:r>
        <w:tab/>
      </w:r>
      <w:r>
        <w:tab/>
      </w:r>
    </w:p>
    <w:p w14:paraId="18C5FE24" w14:textId="77777777" w:rsidR="00C811E7" w:rsidRDefault="00C811E7" w:rsidP="00C811E7">
      <w:pPr>
        <w:pStyle w:val="ListParagraph"/>
      </w:pPr>
    </w:p>
    <w:p w14:paraId="709CE294" w14:textId="60B410EF" w:rsidR="00F41421" w:rsidRDefault="00C811E7" w:rsidP="00EC1E2E">
      <w:pPr>
        <w:pStyle w:val="ListParagraph"/>
      </w:pPr>
      <w:r>
        <w:t>______________________________________________________________________________________________________</w:t>
      </w:r>
      <w:r>
        <w:br/>
      </w:r>
    </w:p>
    <w:p w14:paraId="4DAD3F5A" w14:textId="77777777" w:rsidR="00F41421" w:rsidRDefault="00F41421" w:rsidP="00F41421">
      <w:pPr>
        <w:rPr>
          <w:rFonts w:asciiTheme="majorHAnsi" w:eastAsiaTheme="majorEastAsia" w:hAnsiTheme="majorHAnsi" w:cstheme="majorBidi"/>
          <w:b/>
          <w:bCs/>
          <w:sz w:val="26"/>
          <w:szCs w:val="26"/>
        </w:rPr>
      </w:pPr>
      <w:r>
        <w:br w:type="page"/>
      </w:r>
    </w:p>
    <w:p w14:paraId="0A6435A4" w14:textId="77777777" w:rsidR="00F41421" w:rsidRDefault="00F41421" w:rsidP="00F41421">
      <w:pPr>
        <w:pStyle w:val="Heading2"/>
      </w:pPr>
      <w:r>
        <w:lastRenderedPageBreak/>
        <w:t>General Demographics</w:t>
      </w:r>
    </w:p>
    <w:p w14:paraId="416A952B" w14:textId="77777777" w:rsidR="00F41421" w:rsidRPr="005D1885" w:rsidRDefault="00F41421" w:rsidP="00F41421"/>
    <w:p w14:paraId="30E95C21" w14:textId="77777777" w:rsidR="00F41421" w:rsidRPr="005E529A" w:rsidRDefault="00F41421" w:rsidP="00F41421">
      <w:pPr>
        <w:pStyle w:val="ListParagraph"/>
        <w:numPr>
          <w:ilvl w:val="0"/>
          <w:numId w:val="3"/>
        </w:numPr>
        <w:rPr>
          <w:sz w:val="24"/>
        </w:rPr>
      </w:pPr>
      <w:r w:rsidRPr="005E529A">
        <w:rPr>
          <w:sz w:val="24"/>
        </w:rPr>
        <w:t xml:space="preserve">How old are you?  </w:t>
      </w:r>
      <w:r w:rsidRPr="005E529A">
        <w:rPr>
          <w:sz w:val="24"/>
        </w:rPr>
        <w:tab/>
      </w:r>
    </w:p>
    <w:p w14:paraId="038018BC" w14:textId="59AFCC62" w:rsidR="00F41421" w:rsidRDefault="003543DC" w:rsidP="00F41421">
      <w:pPr>
        <w:pStyle w:val="ListParagraph"/>
      </w:pPr>
      <w:r>
        <w:t>23</w:t>
      </w:r>
      <w:r>
        <w:tab/>
      </w:r>
      <w:r w:rsidR="00F41421">
        <w:br/>
        <w:t>______________________________________________________________________________________________________</w:t>
      </w:r>
    </w:p>
    <w:p w14:paraId="6441A75B" w14:textId="77777777" w:rsidR="00F41421" w:rsidRDefault="00F41421" w:rsidP="00F41421">
      <w:pPr>
        <w:pStyle w:val="ListParagraph"/>
      </w:pPr>
    </w:p>
    <w:p w14:paraId="45BE3DB4" w14:textId="77777777" w:rsidR="00F41421" w:rsidRPr="005E529A" w:rsidRDefault="00F41421" w:rsidP="00F41421">
      <w:pPr>
        <w:pStyle w:val="ListParagraph"/>
        <w:numPr>
          <w:ilvl w:val="0"/>
          <w:numId w:val="3"/>
        </w:numPr>
        <w:rPr>
          <w:sz w:val="24"/>
        </w:rPr>
      </w:pPr>
      <w:r w:rsidRPr="005E529A">
        <w:rPr>
          <w:sz w:val="24"/>
        </w:rPr>
        <w:t xml:space="preserve">What is your sex? (Please circle </w:t>
      </w:r>
      <w:r w:rsidRPr="005E529A">
        <w:rPr>
          <w:i/>
          <w:sz w:val="24"/>
        </w:rPr>
        <w:t>one</w:t>
      </w:r>
      <w:r w:rsidRPr="005E529A">
        <w:rPr>
          <w:sz w:val="24"/>
        </w:rPr>
        <w:t xml:space="preserve"> answer)</w:t>
      </w:r>
      <w:r w:rsidRPr="005E529A">
        <w:rPr>
          <w:sz w:val="24"/>
        </w:rPr>
        <w:br/>
      </w: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9"/>
        <w:gridCol w:w="1419"/>
      </w:tblGrid>
      <w:tr w:rsidR="00F41421" w14:paraId="2C60DE19" w14:textId="77777777" w:rsidTr="00972195">
        <w:tc>
          <w:tcPr>
            <w:tcW w:w="1419" w:type="dxa"/>
          </w:tcPr>
          <w:p w14:paraId="2E51EE98" w14:textId="77777777" w:rsidR="00F41421" w:rsidRPr="003543DC" w:rsidRDefault="00F41421" w:rsidP="00972195">
            <w:pPr>
              <w:jc w:val="center"/>
              <w:rPr>
                <w:b/>
                <w:u w:val="single"/>
              </w:rPr>
            </w:pPr>
            <w:r w:rsidRPr="003543DC">
              <w:rPr>
                <w:b/>
                <w:u w:val="single"/>
              </w:rPr>
              <w:t>Male</w:t>
            </w:r>
          </w:p>
        </w:tc>
        <w:tc>
          <w:tcPr>
            <w:tcW w:w="1419" w:type="dxa"/>
          </w:tcPr>
          <w:p w14:paraId="183B0CA5" w14:textId="77777777" w:rsidR="00F41421" w:rsidRDefault="00F41421" w:rsidP="00972195">
            <w:pPr>
              <w:jc w:val="center"/>
            </w:pPr>
            <w:r>
              <w:t>Female</w:t>
            </w:r>
          </w:p>
        </w:tc>
      </w:tr>
    </w:tbl>
    <w:p w14:paraId="1B353BDA" w14:textId="77777777" w:rsidR="00F41421" w:rsidRDefault="00F41421" w:rsidP="00F41421"/>
    <w:p w14:paraId="6445DAB5" w14:textId="77777777" w:rsidR="00F41421" w:rsidRPr="005E529A" w:rsidRDefault="00F41421" w:rsidP="00F41421">
      <w:pPr>
        <w:pStyle w:val="ListParagraph"/>
        <w:numPr>
          <w:ilvl w:val="0"/>
          <w:numId w:val="3"/>
        </w:numPr>
        <w:rPr>
          <w:sz w:val="24"/>
        </w:rPr>
      </w:pPr>
      <w:r w:rsidRPr="005E529A">
        <w:rPr>
          <w:sz w:val="24"/>
        </w:rPr>
        <w:t xml:space="preserve">What is the highest degree or level of education you have completed? If currently enrolled please indicate the highest you have attained previously. (Please circle </w:t>
      </w:r>
      <w:r w:rsidRPr="005E529A">
        <w:rPr>
          <w:i/>
          <w:sz w:val="24"/>
        </w:rPr>
        <w:t>one</w:t>
      </w:r>
      <w:r w:rsidRPr="005E529A">
        <w:rPr>
          <w:sz w:val="24"/>
        </w:rPr>
        <w:t xml:space="preserve"> answer)</w:t>
      </w:r>
      <w:r w:rsidRPr="005E529A">
        <w:rPr>
          <w:sz w:val="24"/>
        </w:rPr>
        <w:br/>
      </w: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8"/>
      </w:tblGrid>
      <w:tr w:rsidR="00F41421" w14:paraId="5CAAFDE5" w14:textId="77777777" w:rsidTr="00972195">
        <w:tc>
          <w:tcPr>
            <w:tcW w:w="4258" w:type="dxa"/>
          </w:tcPr>
          <w:p w14:paraId="66E43AA7" w14:textId="77777777" w:rsidR="00F41421" w:rsidRDefault="00F41421" w:rsidP="00972195">
            <w:pPr>
              <w:spacing w:line="480" w:lineRule="auto"/>
              <w:ind w:left="851" w:hanging="851"/>
            </w:pPr>
            <w:r>
              <w:t>None</w:t>
            </w:r>
          </w:p>
        </w:tc>
      </w:tr>
      <w:tr w:rsidR="00F41421" w14:paraId="3FE3CE53" w14:textId="77777777" w:rsidTr="00972195">
        <w:tc>
          <w:tcPr>
            <w:tcW w:w="4258" w:type="dxa"/>
          </w:tcPr>
          <w:p w14:paraId="26DB233E" w14:textId="77777777" w:rsidR="00F41421" w:rsidRDefault="00F41421" w:rsidP="00972195">
            <w:pPr>
              <w:spacing w:line="480" w:lineRule="auto"/>
            </w:pPr>
            <w:r>
              <w:t>GCSEs or equivalent</w:t>
            </w:r>
          </w:p>
        </w:tc>
      </w:tr>
      <w:tr w:rsidR="00F41421" w14:paraId="403678EB" w14:textId="77777777" w:rsidTr="00972195">
        <w:tc>
          <w:tcPr>
            <w:tcW w:w="4258" w:type="dxa"/>
          </w:tcPr>
          <w:p w14:paraId="216F26F6" w14:textId="77777777" w:rsidR="00F41421" w:rsidRPr="003543DC" w:rsidRDefault="00F41421" w:rsidP="00972195">
            <w:pPr>
              <w:spacing w:line="480" w:lineRule="auto"/>
              <w:rPr>
                <w:b/>
                <w:u w:val="single"/>
              </w:rPr>
            </w:pPr>
            <w:r w:rsidRPr="003543DC">
              <w:rPr>
                <w:b/>
                <w:u w:val="single"/>
              </w:rPr>
              <w:t>A/AS levels or equivalent</w:t>
            </w:r>
          </w:p>
        </w:tc>
      </w:tr>
      <w:tr w:rsidR="00F41421" w14:paraId="476A6E6B" w14:textId="77777777" w:rsidTr="00972195">
        <w:tc>
          <w:tcPr>
            <w:tcW w:w="4258" w:type="dxa"/>
          </w:tcPr>
          <w:p w14:paraId="04C9A924" w14:textId="77777777" w:rsidR="00F41421" w:rsidRDefault="00F41421" w:rsidP="00972195">
            <w:pPr>
              <w:spacing w:line="480" w:lineRule="auto"/>
            </w:pPr>
            <w:r>
              <w:t>BSc/BA or equivalent</w:t>
            </w:r>
          </w:p>
        </w:tc>
      </w:tr>
      <w:tr w:rsidR="00F41421" w14:paraId="76856973" w14:textId="77777777" w:rsidTr="00972195">
        <w:tc>
          <w:tcPr>
            <w:tcW w:w="4258" w:type="dxa"/>
          </w:tcPr>
          <w:p w14:paraId="591ADC61" w14:textId="77777777" w:rsidR="00F41421" w:rsidRDefault="00F41421" w:rsidP="00972195">
            <w:pPr>
              <w:spacing w:line="480" w:lineRule="auto"/>
            </w:pPr>
            <w:r>
              <w:t>MSc/MA or equivalent</w:t>
            </w:r>
          </w:p>
        </w:tc>
      </w:tr>
      <w:tr w:rsidR="00F41421" w14:paraId="549F013D" w14:textId="77777777" w:rsidTr="00972195">
        <w:tc>
          <w:tcPr>
            <w:tcW w:w="4258" w:type="dxa"/>
          </w:tcPr>
          <w:p w14:paraId="772B5669" w14:textId="77777777" w:rsidR="00F41421" w:rsidRDefault="00F41421" w:rsidP="00972195">
            <w:pPr>
              <w:spacing w:line="480" w:lineRule="auto"/>
            </w:pPr>
            <w:r>
              <w:t>PhD or equivalent</w:t>
            </w:r>
          </w:p>
        </w:tc>
      </w:tr>
    </w:tbl>
    <w:p w14:paraId="72FF6E2E" w14:textId="77777777" w:rsidR="00F41421" w:rsidRDefault="00F41421" w:rsidP="00F41421">
      <w:pPr>
        <w:pStyle w:val="ListParagraph"/>
      </w:pPr>
    </w:p>
    <w:p w14:paraId="4C32BF90" w14:textId="4840B7DF" w:rsidR="00F41421" w:rsidRDefault="00F41421" w:rsidP="00F41421">
      <w:pPr>
        <w:pStyle w:val="ListParagraph"/>
        <w:numPr>
          <w:ilvl w:val="0"/>
          <w:numId w:val="3"/>
        </w:numPr>
      </w:pPr>
      <w:r w:rsidRPr="005E529A">
        <w:rPr>
          <w:sz w:val="24"/>
        </w:rPr>
        <w:t xml:space="preserve">In what field was your highest qualification? </w:t>
      </w:r>
      <w:r w:rsidRPr="005E529A">
        <w:rPr>
          <w:sz w:val="24"/>
        </w:rPr>
        <w:tab/>
      </w:r>
      <w:r w:rsidRPr="005E529A">
        <w:rPr>
          <w:sz w:val="24"/>
        </w:rPr>
        <w:softHyphen/>
      </w:r>
      <w:r w:rsidRPr="005E529A">
        <w:rPr>
          <w:sz w:val="24"/>
        </w:rPr>
        <w:softHyphen/>
      </w:r>
      <w:r w:rsidRPr="005E529A">
        <w:rPr>
          <w:sz w:val="24"/>
        </w:rPr>
        <w:softHyphen/>
      </w:r>
      <w:r w:rsidRPr="005E529A">
        <w:rPr>
          <w:sz w:val="24"/>
        </w:rPr>
        <w:softHyphen/>
      </w:r>
      <w:r w:rsidRPr="005E529A">
        <w:rPr>
          <w:sz w:val="24"/>
        </w:rPr>
        <w:softHyphen/>
      </w:r>
      <w:r w:rsidRPr="005E529A">
        <w:rPr>
          <w:sz w:val="24"/>
        </w:rPr>
        <w:softHyphen/>
      </w:r>
      <w:r w:rsidRPr="005E529A">
        <w:rPr>
          <w:sz w:val="24"/>
        </w:rPr>
        <w:softHyphen/>
      </w:r>
      <w:r w:rsidRPr="005E529A">
        <w:rPr>
          <w:sz w:val="24"/>
        </w:rPr>
        <w:softHyphen/>
      </w:r>
      <w:r w:rsidRPr="005E529A">
        <w:rPr>
          <w:sz w:val="24"/>
        </w:rPr>
        <w:softHyphen/>
      </w:r>
      <w:r w:rsidRPr="005E529A">
        <w:rPr>
          <w:sz w:val="24"/>
        </w:rPr>
        <w:br/>
      </w:r>
      <w:r w:rsidR="003543DC">
        <w:t>General studies</w:t>
      </w:r>
      <w:r>
        <w:br/>
        <w:t>______________________________________________________________________________________________________</w:t>
      </w:r>
    </w:p>
    <w:p w14:paraId="51EBE408" w14:textId="77777777" w:rsidR="00F41421" w:rsidRDefault="00F41421" w:rsidP="00F41421"/>
    <w:p w14:paraId="6197F63F" w14:textId="77777777" w:rsidR="00F41421" w:rsidRDefault="00F41421" w:rsidP="00F41421"/>
    <w:p w14:paraId="1DCECBF2" w14:textId="77777777" w:rsidR="00F41421" w:rsidRPr="005E529A" w:rsidRDefault="00F41421" w:rsidP="00F41421">
      <w:pPr>
        <w:pStyle w:val="ListParagraph"/>
        <w:numPr>
          <w:ilvl w:val="0"/>
          <w:numId w:val="3"/>
        </w:numPr>
        <w:rPr>
          <w:sz w:val="24"/>
        </w:rPr>
      </w:pPr>
      <w:r w:rsidRPr="005E529A">
        <w:rPr>
          <w:sz w:val="24"/>
        </w:rPr>
        <w:t xml:space="preserve">What is your current employment status? (Please circle </w:t>
      </w:r>
      <w:r w:rsidRPr="005E529A">
        <w:rPr>
          <w:i/>
          <w:sz w:val="24"/>
        </w:rPr>
        <w:t>one</w:t>
      </w:r>
      <w:r w:rsidRPr="005E529A">
        <w:rPr>
          <w:sz w:val="24"/>
        </w:rPr>
        <w:t xml:space="preserve"> answer)</w:t>
      </w:r>
    </w:p>
    <w:p w14:paraId="2172BC76" w14:textId="77777777" w:rsidR="00F41421" w:rsidRDefault="00F41421" w:rsidP="00F41421"/>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8"/>
      </w:tblGrid>
      <w:tr w:rsidR="00F41421" w14:paraId="36711689" w14:textId="77777777" w:rsidTr="00972195">
        <w:tc>
          <w:tcPr>
            <w:tcW w:w="4258" w:type="dxa"/>
          </w:tcPr>
          <w:p w14:paraId="49B4C186" w14:textId="77777777" w:rsidR="00F41421" w:rsidRPr="003543DC" w:rsidRDefault="00F41421" w:rsidP="00972195">
            <w:pPr>
              <w:spacing w:line="480" w:lineRule="auto"/>
              <w:ind w:left="851" w:hanging="851"/>
            </w:pPr>
            <w:r w:rsidRPr="003543DC">
              <w:t>Unemployed</w:t>
            </w:r>
          </w:p>
        </w:tc>
      </w:tr>
      <w:tr w:rsidR="00F41421" w14:paraId="0DC1973B" w14:textId="77777777" w:rsidTr="00972195">
        <w:tc>
          <w:tcPr>
            <w:tcW w:w="4258" w:type="dxa"/>
          </w:tcPr>
          <w:p w14:paraId="2B7A4BFB" w14:textId="77777777" w:rsidR="00F41421" w:rsidRDefault="00F41421" w:rsidP="00972195">
            <w:pPr>
              <w:spacing w:line="480" w:lineRule="auto"/>
            </w:pPr>
            <w:r>
              <w:t>Self-employed</w:t>
            </w:r>
          </w:p>
        </w:tc>
      </w:tr>
      <w:tr w:rsidR="00F41421" w14:paraId="07BCE487" w14:textId="77777777" w:rsidTr="00972195">
        <w:tc>
          <w:tcPr>
            <w:tcW w:w="4258" w:type="dxa"/>
          </w:tcPr>
          <w:p w14:paraId="56D36B01" w14:textId="77777777" w:rsidR="00F41421" w:rsidRDefault="00F41421" w:rsidP="00972195">
            <w:pPr>
              <w:spacing w:line="480" w:lineRule="auto"/>
            </w:pPr>
            <w:r>
              <w:t>Employed</w:t>
            </w:r>
          </w:p>
        </w:tc>
      </w:tr>
      <w:tr w:rsidR="00F41421" w14:paraId="7B3C8EF0" w14:textId="77777777" w:rsidTr="00972195">
        <w:tc>
          <w:tcPr>
            <w:tcW w:w="4258" w:type="dxa"/>
          </w:tcPr>
          <w:p w14:paraId="7497B661" w14:textId="77777777" w:rsidR="00F41421" w:rsidRPr="003543DC" w:rsidRDefault="00F41421" w:rsidP="00972195">
            <w:pPr>
              <w:spacing w:line="480" w:lineRule="auto"/>
              <w:rPr>
                <w:b/>
                <w:u w:val="single"/>
              </w:rPr>
            </w:pPr>
            <w:r w:rsidRPr="003543DC">
              <w:rPr>
                <w:b/>
                <w:u w:val="single"/>
              </w:rPr>
              <w:t>Student</w:t>
            </w:r>
          </w:p>
        </w:tc>
      </w:tr>
      <w:tr w:rsidR="00F41421" w14:paraId="26702F6D" w14:textId="77777777" w:rsidTr="00972195">
        <w:tc>
          <w:tcPr>
            <w:tcW w:w="4258" w:type="dxa"/>
          </w:tcPr>
          <w:p w14:paraId="5D447603" w14:textId="77777777" w:rsidR="00F41421" w:rsidRDefault="00F41421" w:rsidP="00972195">
            <w:pPr>
              <w:spacing w:line="480" w:lineRule="auto"/>
            </w:pPr>
            <w:r>
              <w:t>Retired</w:t>
            </w:r>
          </w:p>
        </w:tc>
      </w:tr>
      <w:tr w:rsidR="00F41421" w14:paraId="59AAC92E" w14:textId="77777777" w:rsidTr="00972195">
        <w:tc>
          <w:tcPr>
            <w:tcW w:w="4258" w:type="dxa"/>
          </w:tcPr>
          <w:p w14:paraId="38D83660" w14:textId="77777777" w:rsidR="00F41421" w:rsidRDefault="00F41421" w:rsidP="00972195">
            <w:pPr>
              <w:spacing w:line="480" w:lineRule="auto"/>
            </w:pPr>
            <w:r>
              <w:t>Unable to work</w:t>
            </w:r>
          </w:p>
        </w:tc>
      </w:tr>
    </w:tbl>
    <w:p w14:paraId="07F4CE6B" w14:textId="77777777" w:rsidR="00F41421" w:rsidRDefault="00F41421" w:rsidP="00F41421"/>
    <w:p w14:paraId="559F9724" w14:textId="77777777" w:rsidR="00F41421" w:rsidRPr="00F41C1D" w:rsidRDefault="00F41421" w:rsidP="00F41421"/>
    <w:p w14:paraId="667629BA" w14:textId="77777777" w:rsidR="00F41421" w:rsidRPr="00F41421" w:rsidRDefault="00F41421" w:rsidP="00F41421">
      <w:pPr>
        <w:rPr>
          <w:rFonts w:asciiTheme="majorHAnsi" w:eastAsiaTheme="majorEastAsia" w:hAnsiTheme="majorHAnsi" w:cstheme="majorBidi"/>
          <w:b/>
          <w:bCs/>
          <w:sz w:val="32"/>
          <w:szCs w:val="32"/>
        </w:rPr>
      </w:pPr>
      <w:r>
        <w:br w:type="page"/>
      </w:r>
    </w:p>
    <w:p w14:paraId="5E2BA2C1" w14:textId="77777777" w:rsidR="00F41421" w:rsidRDefault="00F41421" w:rsidP="00F41421">
      <w:pPr>
        <w:pStyle w:val="Heading1"/>
      </w:pPr>
      <w:r>
        <w:lastRenderedPageBreak/>
        <w:t>Post-Questionnaire</w:t>
      </w:r>
    </w:p>
    <w:p w14:paraId="4B0FAC51" w14:textId="77777777" w:rsidR="00F41421" w:rsidRDefault="00F41421" w:rsidP="00F41421"/>
    <w:p w14:paraId="33526FFA" w14:textId="77777777" w:rsidR="00F41421" w:rsidRPr="00A804BE" w:rsidRDefault="00F41421" w:rsidP="00F41421"/>
    <w:p w14:paraId="7C9E8768" w14:textId="59480F8F" w:rsidR="00F41421" w:rsidRDefault="005E529A" w:rsidP="00F41421">
      <w:pPr>
        <w:pStyle w:val="ListParagraph"/>
        <w:numPr>
          <w:ilvl w:val="0"/>
          <w:numId w:val="5"/>
        </w:numPr>
      </w:pPr>
      <w:r>
        <w:rPr>
          <w:sz w:val="24"/>
        </w:rPr>
        <w:t>Please detail</w:t>
      </w:r>
      <w:r w:rsidR="00F41421" w:rsidRPr="005E529A">
        <w:rPr>
          <w:sz w:val="24"/>
        </w:rPr>
        <w:t xml:space="preserve"> any comments</w:t>
      </w:r>
      <w:r>
        <w:rPr>
          <w:sz w:val="24"/>
        </w:rPr>
        <w:t xml:space="preserve"> on the </w:t>
      </w:r>
      <w:r w:rsidR="009D7286">
        <w:rPr>
          <w:sz w:val="24"/>
        </w:rPr>
        <w:t>result</w:t>
      </w:r>
      <w:r>
        <w:rPr>
          <w:sz w:val="24"/>
        </w:rPr>
        <w:t xml:space="preserve"> that</w:t>
      </w:r>
      <w:r w:rsidR="00D966B2">
        <w:rPr>
          <w:sz w:val="24"/>
        </w:rPr>
        <w:t xml:space="preserve"> you</w:t>
      </w:r>
      <w:r>
        <w:rPr>
          <w:sz w:val="24"/>
        </w:rPr>
        <w:t xml:space="preserve"> </w:t>
      </w:r>
      <w:r w:rsidR="00E31052">
        <w:rPr>
          <w:sz w:val="24"/>
        </w:rPr>
        <w:t>achieved</w:t>
      </w:r>
      <w:r w:rsidR="00F41421" w:rsidRPr="005E529A">
        <w:rPr>
          <w:sz w:val="24"/>
        </w:rPr>
        <w:br/>
      </w:r>
      <w:r w:rsidR="00C54981">
        <w:rPr>
          <w:color w:val="808080" w:themeColor="background1" w:themeShade="80"/>
          <w:sz w:val="28"/>
          <w:szCs w:val="28"/>
        </w:rPr>
        <w:t>I am happy with my result.</w:t>
      </w:r>
      <w:r w:rsidR="00F41421">
        <w:rPr>
          <w:color w:val="808080" w:themeColor="background1" w:themeShade="80"/>
          <w:sz w:val="28"/>
          <w:szCs w:val="28"/>
        </w:rPr>
        <w:br/>
      </w:r>
    </w:p>
    <w:p w14:paraId="68BDACD2" w14:textId="0649341D" w:rsidR="00F41421" w:rsidRDefault="005E529A" w:rsidP="00F41421">
      <w:pPr>
        <w:pStyle w:val="ListParagraph"/>
        <w:numPr>
          <w:ilvl w:val="0"/>
          <w:numId w:val="5"/>
        </w:numPr>
      </w:pPr>
      <w:r>
        <w:rPr>
          <w:sz w:val="24"/>
        </w:rPr>
        <w:t>Please detail</w:t>
      </w:r>
      <w:r w:rsidR="00F41421" w:rsidRPr="005E529A">
        <w:rPr>
          <w:sz w:val="24"/>
        </w:rPr>
        <w:t xml:space="preserve"> any comments on </w:t>
      </w:r>
      <w:r w:rsidR="00F41421" w:rsidRPr="005E529A">
        <w:rPr>
          <w:i/>
          <w:sz w:val="24"/>
        </w:rPr>
        <w:t xml:space="preserve">how </w:t>
      </w:r>
      <w:r>
        <w:rPr>
          <w:sz w:val="24"/>
        </w:rPr>
        <w:t xml:space="preserve">you </w:t>
      </w:r>
      <w:r w:rsidR="00E31052">
        <w:rPr>
          <w:sz w:val="24"/>
        </w:rPr>
        <w:t>achieved it</w:t>
      </w:r>
      <w:r w:rsidR="00F41421" w:rsidRPr="005E529A">
        <w:rPr>
          <w:sz w:val="24"/>
        </w:rPr>
        <w:br/>
      </w:r>
      <w:proofErr w:type="gramStart"/>
      <w:r w:rsidR="0080337F">
        <w:rPr>
          <w:color w:val="808080" w:themeColor="background1" w:themeShade="80"/>
          <w:sz w:val="28"/>
          <w:szCs w:val="28"/>
        </w:rPr>
        <w:t>My</w:t>
      </w:r>
      <w:proofErr w:type="gramEnd"/>
      <w:r w:rsidR="0080337F">
        <w:rPr>
          <w:color w:val="808080" w:themeColor="background1" w:themeShade="80"/>
          <w:sz w:val="28"/>
          <w:szCs w:val="28"/>
        </w:rPr>
        <w:t xml:space="preserve"> first intention was to get myself familiarised with the language and its syntax and understand the basics of what the code was doing. After that I experimented with a few changes and succeeded in finishing the task.</w:t>
      </w:r>
      <w:r w:rsidR="00F41421">
        <w:rPr>
          <w:color w:val="808080" w:themeColor="background1" w:themeShade="80"/>
          <w:sz w:val="28"/>
          <w:szCs w:val="28"/>
        </w:rPr>
        <w:br/>
      </w:r>
    </w:p>
    <w:p w14:paraId="2A0E3955" w14:textId="7A9FBA9A" w:rsidR="00F41421" w:rsidRDefault="005E529A" w:rsidP="00F41421">
      <w:pPr>
        <w:pStyle w:val="ListParagraph"/>
        <w:numPr>
          <w:ilvl w:val="0"/>
          <w:numId w:val="5"/>
        </w:numPr>
      </w:pPr>
      <w:r>
        <w:rPr>
          <w:sz w:val="24"/>
        </w:rPr>
        <w:t>Please detail</w:t>
      </w:r>
      <w:r w:rsidR="00F41421" w:rsidRPr="005E529A">
        <w:rPr>
          <w:sz w:val="24"/>
        </w:rPr>
        <w:t xml:space="preserve"> any </w:t>
      </w:r>
      <w:r w:rsidR="007D627F">
        <w:rPr>
          <w:sz w:val="24"/>
        </w:rPr>
        <w:t>other comments</w:t>
      </w:r>
      <w:r w:rsidR="00F41421" w:rsidRPr="005E529A">
        <w:rPr>
          <w:sz w:val="24"/>
        </w:rPr>
        <w:br/>
      </w:r>
      <w:r w:rsidR="0080337F">
        <w:t xml:space="preserve">I think that the goal of the task could have been made </w:t>
      </w:r>
      <w:proofErr w:type="gramStart"/>
      <w:r w:rsidR="0080337F">
        <w:t>more clear</w:t>
      </w:r>
      <w:proofErr w:type="gramEnd"/>
      <w:r w:rsidR="0080337F">
        <w:t xml:space="preserve"> from the beginning, specifically what is meant by having the character fly and what should happen when you press </w:t>
      </w:r>
      <w:bookmarkStart w:id="0" w:name="_GoBack"/>
      <w:bookmarkEnd w:id="0"/>
      <w:r w:rsidR="0080337F">
        <w:t>the jumping button. Also, had to ask for the movement characters as they were not explained in the task description.</w:t>
      </w:r>
    </w:p>
    <w:p w14:paraId="7E1AD33C" w14:textId="77777777" w:rsidR="0080337F" w:rsidRDefault="0080337F" w:rsidP="0080337F">
      <w:pPr>
        <w:pStyle w:val="ListParagraph"/>
      </w:pPr>
    </w:p>
    <w:p w14:paraId="60C84563" w14:textId="77777777" w:rsidR="0080337F" w:rsidRDefault="0080337F" w:rsidP="0080337F">
      <w:pPr>
        <w:pStyle w:val="ListParagraph"/>
      </w:pPr>
    </w:p>
    <w:p w14:paraId="356AE462" w14:textId="77777777" w:rsidR="0080337F" w:rsidRDefault="0080337F" w:rsidP="0080337F">
      <w:pPr>
        <w:pStyle w:val="ListParagraph"/>
      </w:pPr>
    </w:p>
    <w:p w14:paraId="7EBA2A72" w14:textId="77777777" w:rsidR="00F41421" w:rsidRPr="00E251BF" w:rsidRDefault="00F41421" w:rsidP="00F41421">
      <w:r>
        <w:t>If you want to have the study as a whole explained to you, please do so now. However we ask that you refrain from discussing this with potential future participants.</w:t>
      </w:r>
    </w:p>
    <w:p w14:paraId="46FB5CF0" w14:textId="77777777" w:rsidR="009503E8" w:rsidRDefault="009503E8"/>
    <w:sectPr w:rsidR="009503E8" w:rsidSect="00A74C5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D0DEC"/>
    <w:multiLevelType w:val="hybridMultilevel"/>
    <w:tmpl w:val="6EE495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17D4C85"/>
    <w:multiLevelType w:val="hybridMultilevel"/>
    <w:tmpl w:val="EFBE0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CC4E0C"/>
    <w:multiLevelType w:val="hybridMultilevel"/>
    <w:tmpl w:val="AFBC4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E30FDF"/>
    <w:multiLevelType w:val="hybridMultilevel"/>
    <w:tmpl w:val="068EE3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241901"/>
    <w:multiLevelType w:val="hybridMultilevel"/>
    <w:tmpl w:val="068EE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421"/>
    <w:rsid w:val="000051B4"/>
    <w:rsid w:val="00011541"/>
    <w:rsid w:val="00117B6E"/>
    <w:rsid w:val="002D31CE"/>
    <w:rsid w:val="002F243F"/>
    <w:rsid w:val="003543DC"/>
    <w:rsid w:val="003F18D8"/>
    <w:rsid w:val="003F4EB2"/>
    <w:rsid w:val="004F4875"/>
    <w:rsid w:val="00511A5D"/>
    <w:rsid w:val="005A7A4B"/>
    <w:rsid w:val="005C10A4"/>
    <w:rsid w:val="005E529A"/>
    <w:rsid w:val="00620C84"/>
    <w:rsid w:val="007861E8"/>
    <w:rsid w:val="007D627F"/>
    <w:rsid w:val="007E4F41"/>
    <w:rsid w:val="007F2E63"/>
    <w:rsid w:val="0080337F"/>
    <w:rsid w:val="00813C75"/>
    <w:rsid w:val="008B3FEE"/>
    <w:rsid w:val="009503E8"/>
    <w:rsid w:val="00972195"/>
    <w:rsid w:val="009C236E"/>
    <w:rsid w:val="009D7286"/>
    <w:rsid w:val="00A74C5E"/>
    <w:rsid w:val="00B35DCB"/>
    <w:rsid w:val="00BC54D2"/>
    <w:rsid w:val="00C54981"/>
    <w:rsid w:val="00C811E7"/>
    <w:rsid w:val="00CA5D91"/>
    <w:rsid w:val="00D47801"/>
    <w:rsid w:val="00D50514"/>
    <w:rsid w:val="00D966B2"/>
    <w:rsid w:val="00DC7399"/>
    <w:rsid w:val="00E133EC"/>
    <w:rsid w:val="00E31052"/>
    <w:rsid w:val="00E80B13"/>
    <w:rsid w:val="00EB5657"/>
    <w:rsid w:val="00EC1E2E"/>
    <w:rsid w:val="00EE1D27"/>
    <w:rsid w:val="00F41421"/>
    <w:rsid w:val="00F44989"/>
    <w:rsid w:val="00F82D63"/>
    <w:rsid w:val="00FE32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4B1B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41421"/>
    <w:pPr>
      <w:keepNext/>
      <w:keepLines/>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F41421"/>
    <w:pPr>
      <w:keepNext/>
      <w:keepLines/>
      <w:spacing w:before="20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142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1421"/>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1Char">
    <w:name w:val="Heading 1 Char"/>
    <w:basedOn w:val="DefaultParagraphFont"/>
    <w:link w:val="Heading1"/>
    <w:uiPriority w:val="9"/>
    <w:rsid w:val="00F41421"/>
    <w:rPr>
      <w:rFonts w:asciiTheme="majorHAnsi" w:eastAsiaTheme="majorEastAsia" w:hAnsiTheme="majorHAnsi" w:cstheme="majorBidi"/>
      <w:b/>
      <w:bCs/>
      <w:sz w:val="32"/>
      <w:szCs w:val="32"/>
      <w:lang w:val="en-GB"/>
    </w:rPr>
  </w:style>
  <w:style w:type="character" w:customStyle="1" w:styleId="Heading2Char">
    <w:name w:val="Heading 2 Char"/>
    <w:basedOn w:val="DefaultParagraphFont"/>
    <w:link w:val="Heading2"/>
    <w:uiPriority w:val="9"/>
    <w:rsid w:val="00F41421"/>
    <w:rPr>
      <w:rFonts w:asciiTheme="majorHAnsi" w:eastAsiaTheme="majorEastAsia" w:hAnsiTheme="majorHAnsi" w:cstheme="majorBidi"/>
      <w:b/>
      <w:bCs/>
      <w:sz w:val="26"/>
      <w:szCs w:val="26"/>
      <w:lang w:val="en-GB"/>
    </w:rPr>
  </w:style>
  <w:style w:type="table" w:styleId="TableGrid">
    <w:name w:val="Table Grid"/>
    <w:basedOn w:val="TableNormal"/>
    <w:uiPriority w:val="59"/>
    <w:rsid w:val="00F41421"/>
    <w:rPr>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41421"/>
    <w:rPr>
      <w:color w:val="0000FF" w:themeColor="hyperlink"/>
      <w:u w:val="single"/>
    </w:rPr>
  </w:style>
  <w:style w:type="paragraph" w:styleId="ListParagraph">
    <w:name w:val="List Paragraph"/>
    <w:basedOn w:val="Normal"/>
    <w:uiPriority w:val="34"/>
    <w:qFormat/>
    <w:rsid w:val="00F41421"/>
    <w:pPr>
      <w:ind w:left="720"/>
      <w:contextualSpacing/>
    </w:pPr>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41421"/>
    <w:pPr>
      <w:keepNext/>
      <w:keepLines/>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F41421"/>
    <w:pPr>
      <w:keepNext/>
      <w:keepLines/>
      <w:spacing w:before="20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142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1421"/>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1Char">
    <w:name w:val="Heading 1 Char"/>
    <w:basedOn w:val="DefaultParagraphFont"/>
    <w:link w:val="Heading1"/>
    <w:uiPriority w:val="9"/>
    <w:rsid w:val="00F41421"/>
    <w:rPr>
      <w:rFonts w:asciiTheme="majorHAnsi" w:eastAsiaTheme="majorEastAsia" w:hAnsiTheme="majorHAnsi" w:cstheme="majorBidi"/>
      <w:b/>
      <w:bCs/>
      <w:sz w:val="32"/>
      <w:szCs w:val="32"/>
      <w:lang w:val="en-GB"/>
    </w:rPr>
  </w:style>
  <w:style w:type="character" w:customStyle="1" w:styleId="Heading2Char">
    <w:name w:val="Heading 2 Char"/>
    <w:basedOn w:val="DefaultParagraphFont"/>
    <w:link w:val="Heading2"/>
    <w:uiPriority w:val="9"/>
    <w:rsid w:val="00F41421"/>
    <w:rPr>
      <w:rFonts w:asciiTheme="majorHAnsi" w:eastAsiaTheme="majorEastAsia" w:hAnsiTheme="majorHAnsi" w:cstheme="majorBidi"/>
      <w:b/>
      <w:bCs/>
      <w:sz w:val="26"/>
      <w:szCs w:val="26"/>
      <w:lang w:val="en-GB"/>
    </w:rPr>
  </w:style>
  <w:style w:type="table" w:styleId="TableGrid">
    <w:name w:val="Table Grid"/>
    <w:basedOn w:val="TableNormal"/>
    <w:uiPriority w:val="59"/>
    <w:rsid w:val="00F41421"/>
    <w:rPr>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41421"/>
    <w:rPr>
      <w:color w:val="0000FF" w:themeColor="hyperlink"/>
      <w:u w:val="single"/>
    </w:rPr>
  </w:style>
  <w:style w:type="paragraph" w:styleId="ListParagraph">
    <w:name w:val="List Paragraph"/>
    <w:basedOn w:val="Normal"/>
    <w:uiPriority w:val="34"/>
    <w:qFormat/>
    <w:rsid w:val="00F41421"/>
    <w:pPr>
      <w:ind w:left="720"/>
      <w:contextualSpacing/>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dab20@bath.ac.u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8F88E413</Template>
  <TotalTime>48</TotalTime>
  <Pages>5</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Bath</Company>
  <LinksUpToDate>false</LinksUpToDate>
  <CharactersWithSpaces>4883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Simon Buist</cp:lastModifiedBy>
  <cp:revision>29</cp:revision>
  <cp:lastPrinted>2013-09-16T10:49:00Z</cp:lastPrinted>
  <dcterms:created xsi:type="dcterms:W3CDTF">2013-12-10T13:54:00Z</dcterms:created>
  <dcterms:modified xsi:type="dcterms:W3CDTF">2013-12-10T14:40:00Z</dcterms:modified>
</cp:coreProperties>
</file>